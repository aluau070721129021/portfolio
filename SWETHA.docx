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5" w:type="pct"/>
        <w:tblLook w:val="04A0" w:firstRow="1" w:lastRow="0" w:firstColumn="1" w:lastColumn="0" w:noHBand="0" w:noVBand="1"/>
        <w:tblDescription w:val="Layout table"/>
      </w:tblPr>
      <w:tblGrid>
        <w:gridCol w:w="491"/>
        <w:gridCol w:w="1453"/>
        <w:gridCol w:w="1799"/>
        <w:gridCol w:w="244"/>
        <w:gridCol w:w="4607"/>
        <w:gridCol w:w="1590"/>
      </w:tblGrid>
      <w:tr w:rsidR="005E6B8C" w:rsidRPr="00140C33" w14:paraId="27E37A3F" w14:textId="77777777" w:rsidTr="00832133">
        <w:trPr>
          <w:trHeight w:val="833"/>
        </w:trPr>
        <w:tc>
          <w:tcPr>
            <w:tcW w:w="1944" w:type="dxa"/>
            <w:gridSpan w:val="2"/>
          </w:tcPr>
          <w:p w14:paraId="187EAF42" w14:textId="77777777" w:rsidR="000C6AF7" w:rsidRPr="00140C33" w:rsidRDefault="000C6AF7" w:rsidP="00140C33">
            <w:bookmarkStart w:id="0" w:name="_Hlk522642414"/>
          </w:p>
        </w:tc>
        <w:tc>
          <w:tcPr>
            <w:tcW w:w="6650" w:type="dxa"/>
            <w:gridSpan w:val="3"/>
            <w:vAlign w:val="center"/>
          </w:tcPr>
          <w:p w14:paraId="4F16402E" w14:textId="191CBA34" w:rsidR="000C6AF7" w:rsidRPr="00F40B73" w:rsidRDefault="00832133" w:rsidP="00333189">
            <w:pPr>
              <w:pStyle w:val="Title"/>
              <w:jc w:val="left"/>
            </w:pPr>
            <w:r>
              <w:t xml:space="preserve">                  </w:t>
            </w:r>
            <w:r w:rsidR="00333189">
              <w:t>SWETHA</w:t>
            </w:r>
            <w:r>
              <w:t xml:space="preserve"> </w:t>
            </w:r>
            <w:r w:rsidR="00333189">
              <w:t xml:space="preserve">  </w:t>
            </w:r>
            <w:r w:rsidR="000C6AF7" w:rsidRPr="00140C33">
              <w:br/>
            </w:r>
            <w:r w:rsidR="00333189">
              <w:t xml:space="preserve">    Information Technology</w:t>
            </w:r>
          </w:p>
        </w:tc>
        <w:tc>
          <w:tcPr>
            <w:tcW w:w="1590" w:type="dxa"/>
          </w:tcPr>
          <w:p w14:paraId="23A9104F" w14:textId="77777777" w:rsidR="000C6AF7" w:rsidRPr="00140C33" w:rsidRDefault="000C6AF7" w:rsidP="00140C33"/>
        </w:tc>
      </w:tr>
      <w:tr w:rsidR="005E6B8C" w:rsidRPr="00140C33" w14:paraId="53411A5E" w14:textId="77777777" w:rsidTr="00832133">
        <w:trPr>
          <w:trHeight w:val="533"/>
        </w:trPr>
        <w:tc>
          <w:tcPr>
            <w:tcW w:w="3743" w:type="dxa"/>
            <w:gridSpan w:val="3"/>
          </w:tcPr>
          <w:p w14:paraId="5CD58AAB" w14:textId="77777777" w:rsidR="000C6AF7" w:rsidRPr="00140C33" w:rsidRDefault="000C6AF7" w:rsidP="00140C33"/>
        </w:tc>
        <w:tc>
          <w:tcPr>
            <w:tcW w:w="244" w:type="dxa"/>
          </w:tcPr>
          <w:p w14:paraId="07359C6A" w14:textId="77777777" w:rsidR="000C6AF7" w:rsidRPr="00140C33" w:rsidRDefault="000C6AF7" w:rsidP="00140C33"/>
        </w:tc>
        <w:tc>
          <w:tcPr>
            <w:tcW w:w="6196" w:type="dxa"/>
            <w:gridSpan w:val="2"/>
          </w:tcPr>
          <w:p w14:paraId="2EBE3D44" w14:textId="77777777" w:rsidR="000C6AF7" w:rsidRPr="00140C33" w:rsidRDefault="000C6AF7" w:rsidP="00140C33"/>
        </w:tc>
      </w:tr>
      <w:tr w:rsidR="00737940" w14:paraId="4AA2E954" w14:textId="77777777" w:rsidTr="00832133">
        <w:trPr>
          <w:trHeight w:val="4002"/>
        </w:trPr>
        <w:tc>
          <w:tcPr>
            <w:tcW w:w="3743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14:paraId="039D58A0" w14:textId="77777777" w:rsidR="00737940" w:rsidRDefault="00737940" w:rsidP="000C6AF7">
            <w:pPr>
              <w:ind w:right="-356"/>
            </w:pPr>
            <w:r>
              <w:rPr>
                <w:noProof/>
              </w:rPr>
              <w:drawing>
                <wp:inline distT="0" distB="0" distL="0" distR="0" wp14:anchorId="141FA089" wp14:editId="6D0631AD">
                  <wp:extent cx="1637840" cy="2343150"/>
                  <wp:effectExtent l="0" t="0" r="0" b="0"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77" cy="239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dxa"/>
            <w:vMerge w:val="restart"/>
          </w:tcPr>
          <w:p w14:paraId="465DA8BF" w14:textId="77777777" w:rsidR="00737940" w:rsidRDefault="00737940" w:rsidP="000C6AF7">
            <w:pPr>
              <w:ind w:right="-356"/>
            </w:pPr>
          </w:p>
        </w:tc>
        <w:tc>
          <w:tcPr>
            <w:tcW w:w="6196" w:type="dxa"/>
            <w:gridSpan w:val="2"/>
            <w:vMerge w:val="restart"/>
            <w:shd w:val="clear" w:color="auto" w:fill="F2F2F2" w:themeFill="background1" w:themeFillShade="F2"/>
          </w:tcPr>
          <w:p w14:paraId="121F9130" w14:textId="2DD53882" w:rsidR="001B0CAA" w:rsidRPr="00140C33" w:rsidRDefault="00333189" w:rsidP="00140C33">
            <w:r>
              <w:t>Date:19.10.2023</w:t>
            </w:r>
          </w:p>
          <w:p w14:paraId="6011A432" w14:textId="744252D4" w:rsidR="001B0CAA" w:rsidRPr="00140C33" w:rsidRDefault="006129AA" w:rsidP="00140C33">
            <w:pPr>
              <w:pStyle w:val="Contact"/>
            </w:pPr>
            <w:r>
              <w:t>P. SWETHA</w:t>
            </w:r>
          </w:p>
          <w:p w14:paraId="1FD4F020" w14:textId="3897CF05" w:rsidR="001B0CAA" w:rsidRPr="00140C33" w:rsidRDefault="006129AA" w:rsidP="00140C33">
            <w:pPr>
              <w:pStyle w:val="Contact"/>
            </w:pPr>
            <w:r>
              <w:t>B.Sc.</w:t>
            </w:r>
            <w:r w:rsidR="00333189">
              <w:t xml:space="preserve"> Information Technology</w:t>
            </w:r>
          </w:p>
          <w:p w14:paraId="470CCCEC" w14:textId="082B3773" w:rsidR="001B0CAA" w:rsidRPr="00140C33" w:rsidRDefault="00333189" w:rsidP="00140C33">
            <w:r>
              <w:t xml:space="preserve">Seethalakshmi Achi College </w:t>
            </w:r>
            <w:r w:rsidR="006129AA">
              <w:t>for</w:t>
            </w:r>
            <w:r>
              <w:t xml:space="preserve"> Women</w:t>
            </w:r>
          </w:p>
          <w:p w14:paraId="511E56A5" w14:textId="6423B460" w:rsidR="001B0CAA" w:rsidRPr="00140C33" w:rsidRDefault="00333189" w:rsidP="00140C33">
            <w:pPr>
              <w:pStyle w:val="Contact"/>
            </w:pPr>
            <w:r>
              <w:t>Pallathur,</w:t>
            </w:r>
          </w:p>
          <w:p w14:paraId="13EEDAC6" w14:textId="40DAEC78" w:rsidR="001B0CAA" w:rsidRPr="00140C33" w:rsidRDefault="001B0CAA" w:rsidP="00140C33">
            <w:pPr>
              <w:pStyle w:val="Contact"/>
            </w:pPr>
          </w:p>
          <w:p w14:paraId="4D4BA7CF" w14:textId="77C94C2D" w:rsidR="001B0CAA" w:rsidRPr="00140C33" w:rsidRDefault="001B0CAA" w:rsidP="00140C33">
            <w:pPr>
              <w:pStyle w:val="Heading2"/>
            </w:pPr>
            <w:r w:rsidRPr="00140C33">
              <w:t>Dear</w:t>
            </w:r>
            <w:r w:rsidR="007701F7">
              <w:t xml:space="preserve"> Respected Madam,</w:t>
            </w:r>
          </w:p>
          <w:p w14:paraId="7519FF41" w14:textId="52AB847F" w:rsidR="001B0CAA" w:rsidRDefault="00832133" w:rsidP="00832133">
            <w:pPr>
              <w:pStyle w:val="Information"/>
              <w:numPr>
                <w:ilvl w:val="0"/>
                <w:numId w:val="4"/>
              </w:numPr>
            </w:pPr>
            <w:r>
              <w:t>EDUCATION:</w:t>
            </w:r>
          </w:p>
          <w:p w14:paraId="576AE616" w14:textId="5F1E09BF" w:rsidR="00832133" w:rsidRDefault="00832133" w:rsidP="00832133">
            <w:pPr>
              <w:pStyle w:val="Contact"/>
              <w:ind w:left="720"/>
            </w:pPr>
            <w:r>
              <w:t>Alagappa university, Karaikudi</w:t>
            </w:r>
          </w:p>
          <w:p w14:paraId="3FD3CAC2" w14:textId="3E674EE7" w:rsidR="00832133" w:rsidRDefault="00832133" w:rsidP="00832133">
            <w:pPr>
              <w:pStyle w:val="Contact"/>
              <w:ind w:left="720"/>
            </w:pPr>
            <w:r>
              <w:t xml:space="preserve">Seethalakshmi Achi College </w:t>
            </w:r>
            <w:r w:rsidR="006129AA">
              <w:t>for</w:t>
            </w:r>
            <w:r>
              <w:t xml:space="preserve"> Women in </w:t>
            </w:r>
            <w:r w:rsidR="006129AA">
              <w:t>P</w:t>
            </w:r>
            <w:r>
              <w:t>allathur.</w:t>
            </w:r>
          </w:p>
          <w:p w14:paraId="68FB543B" w14:textId="6451FB3D" w:rsidR="00832133" w:rsidRDefault="00832133" w:rsidP="00832133">
            <w:pPr>
              <w:pStyle w:val="Contact"/>
              <w:ind w:left="720"/>
            </w:pPr>
            <w:r>
              <w:t>Batch:2022 to 2024.</w:t>
            </w:r>
          </w:p>
          <w:p w14:paraId="48B844A6" w14:textId="77777777" w:rsidR="00832133" w:rsidRDefault="00832133" w:rsidP="00832133">
            <w:pPr>
              <w:pStyle w:val="Contact"/>
              <w:ind w:left="720"/>
            </w:pPr>
          </w:p>
          <w:p w14:paraId="729A3836" w14:textId="5A9B0777" w:rsidR="00832133" w:rsidRDefault="00832133" w:rsidP="00832133">
            <w:pPr>
              <w:pStyle w:val="Information"/>
              <w:numPr>
                <w:ilvl w:val="0"/>
                <w:numId w:val="4"/>
              </w:numPr>
            </w:pPr>
            <w:r>
              <w:t>LANGUAGE:</w:t>
            </w:r>
          </w:p>
          <w:p w14:paraId="582BC701" w14:textId="569DBC81" w:rsidR="00832133" w:rsidRDefault="00832133" w:rsidP="00832133">
            <w:pPr>
              <w:pStyle w:val="Contact"/>
              <w:numPr>
                <w:ilvl w:val="0"/>
                <w:numId w:val="5"/>
              </w:numPr>
            </w:pPr>
            <w:r>
              <w:t>Little bit of English</w:t>
            </w:r>
          </w:p>
          <w:p w14:paraId="765F7C6A" w14:textId="64B72C2A" w:rsidR="00832133" w:rsidRDefault="00832133" w:rsidP="00832133">
            <w:pPr>
              <w:pStyle w:val="Contact"/>
              <w:numPr>
                <w:ilvl w:val="0"/>
                <w:numId w:val="5"/>
              </w:numPr>
            </w:pPr>
            <w:r>
              <w:t>Tamil</w:t>
            </w:r>
          </w:p>
          <w:p w14:paraId="1B743436" w14:textId="5DD62543" w:rsidR="000B23F5" w:rsidRDefault="000B23F5" w:rsidP="00832133">
            <w:pPr>
              <w:pStyle w:val="Contact"/>
              <w:numPr>
                <w:ilvl w:val="0"/>
                <w:numId w:val="5"/>
              </w:numPr>
            </w:pPr>
            <w:r>
              <w:t>Sanskrit</w:t>
            </w:r>
          </w:p>
          <w:p w14:paraId="704C0A36" w14:textId="77777777" w:rsidR="000B23F5" w:rsidRDefault="000B23F5" w:rsidP="000B23F5">
            <w:pPr>
              <w:pStyle w:val="Contact"/>
              <w:ind w:left="1470"/>
            </w:pPr>
          </w:p>
          <w:p w14:paraId="591BD609" w14:textId="21020A07" w:rsidR="000B23F5" w:rsidRDefault="000B23F5" w:rsidP="000B23F5">
            <w:pPr>
              <w:pStyle w:val="Information"/>
              <w:numPr>
                <w:ilvl w:val="0"/>
                <w:numId w:val="4"/>
              </w:numPr>
            </w:pPr>
            <w:r>
              <w:t>COMPUTER SKILLS:</w:t>
            </w:r>
          </w:p>
          <w:p w14:paraId="5C419325" w14:textId="7C7614D6" w:rsidR="000B23F5" w:rsidRDefault="000B23F5" w:rsidP="000B23F5">
            <w:pPr>
              <w:pStyle w:val="Contact"/>
              <w:numPr>
                <w:ilvl w:val="0"/>
                <w:numId w:val="8"/>
              </w:numPr>
            </w:pPr>
            <w:r>
              <w:t>Java</w:t>
            </w:r>
          </w:p>
          <w:p w14:paraId="2B9A1FB2" w14:textId="6549D000" w:rsidR="000B23F5" w:rsidRDefault="000B23F5" w:rsidP="000B23F5">
            <w:pPr>
              <w:pStyle w:val="Contact"/>
              <w:numPr>
                <w:ilvl w:val="0"/>
                <w:numId w:val="8"/>
              </w:numPr>
            </w:pPr>
            <w:r>
              <w:t>Python</w:t>
            </w:r>
          </w:p>
          <w:p w14:paraId="4575B439" w14:textId="32498B2F" w:rsidR="000B23F5" w:rsidRDefault="000B23F5" w:rsidP="000B23F5">
            <w:pPr>
              <w:pStyle w:val="Contact"/>
              <w:numPr>
                <w:ilvl w:val="0"/>
                <w:numId w:val="8"/>
              </w:numPr>
            </w:pPr>
            <w:r>
              <w:t>Html &amp; CSS</w:t>
            </w:r>
          </w:p>
          <w:p w14:paraId="21E1746A" w14:textId="64D5AA8B" w:rsidR="000B23F5" w:rsidRDefault="000B23F5" w:rsidP="000B23F5">
            <w:pPr>
              <w:pStyle w:val="Contact"/>
              <w:numPr>
                <w:ilvl w:val="0"/>
                <w:numId w:val="8"/>
              </w:numPr>
            </w:pPr>
            <w:r>
              <w:t>JavaScript</w:t>
            </w:r>
          </w:p>
          <w:p w14:paraId="684B5ED2" w14:textId="283D872F" w:rsidR="000B23F5" w:rsidRPr="00140C33" w:rsidRDefault="000B23F5" w:rsidP="000B23F5">
            <w:pPr>
              <w:pStyle w:val="Contact"/>
              <w:ind w:left="1500"/>
            </w:pPr>
          </w:p>
          <w:sdt>
            <w:sdtPr>
              <w:id w:val="-565191462"/>
              <w:placeholder>
                <w:docPart w:val="2DB3D78C07AA4F9282CF0FA490E87831"/>
              </w:placeholder>
              <w:temporary/>
              <w:showingPlcHdr/>
              <w15:appearance w15:val="hidden"/>
            </w:sdtPr>
            <w:sdtContent>
              <w:p w14:paraId="016267F0" w14:textId="77777777" w:rsidR="001B0CAA" w:rsidRPr="00990BB0" w:rsidRDefault="00990BB0" w:rsidP="00990BB0">
                <w:pPr>
                  <w:pStyle w:val="Closing"/>
                </w:pPr>
                <w:r w:rsidRPr="00990BB0">
                  <w:t>Sincerely,</w:t>
                </w:r>
              </w:p>
            </w:sdtContent>
          </w:sdt>
          <w:p w14:paraId="373A1776" w14:textId="77E1EEFD" w:rsidR="00737940" w:rsidRPr="00140C33" w:rsidRDefault="000B23F5" w:rsidP="00140C33">
            <w:r>
              <w:t>Swetha.p</w:t>
            </w:r>
          </w:p>
        </w:tc>
      </w:tr>
      <w:tr w:rsidR="007E1024" w14:paraId="2BF99D31" w14:textId="77777777" w:rsidTr="00832133">
        <w:trPr>
          <w:trHeight w:val="667"/>
        </w:trPr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66DE0A30" w14:textId="77777777" w:rsidR="007E1024" w:rsidRPr="009C764E" w:rsidRDefault="007E1024" w:rsidP="00F40B73">
            <w:pPr>
              <w:pStyle w:val="Information"/>
              <w:rPr>
                <w:rStyle w:val="Strong"/>
                <w:b w:val="0"/>
                <w:bCs w:val="0"/>
                <w:color w:val="31317D" w:themeColor="accent2"/>
              </w:rPr>
            </w:pPr>
            <w:r w:rsidRPr="009C764E">
              <w:rPr>
                <w:noProof/>
              </w:rPr>
              <mc:AlternateContent>
                <mc:Choice Requires="wps">
                  <w:drawing>
                    <wp:inline distT="0" distB="0" distL="0" distR="0" wp14:anchorId="6A4F9806" wp14:editId="0A8805CF">
                      <wp:extent cx="121920" cy="158750"/>
                      <wp:effectExtent l="0" t="0" r="0" b="0"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2C4527" id="Shape" o:spid="_x0000_s1026" alt="GPS icon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252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6F39C8FF" w14:textId="460BDCF3" w:rsidR="007E1024" w:rsidRDefault="007E1024" w:rsidP="00F40B73">
            <w:pPr>
              <w:pStyle w:val="Information"/>
            </w:pPr>
          </w:p>
          <w:p w14:paraId="16E0DE9E" w14:textId="7150A3CD" w:rsidR="007E1024" w:rsidRDefault="000B23F5" w:rsidP="00F40B73">
            <w:pPr>
              <w:pStyle w:val="Information"/>
              <w:rPr>
                <w:noProof/>
              </w:rPr>
            </w:pPr>
            <w:r>
              <w:t xml:space="preserve">Chennai, </w:t>
            </w:r>
            <w:r w:rsidR="006129AA">
              <w:t>T. Nagar</w:t>
            </w:r>
          </w:p>
        </w:tc>
        <w:tc>
          <w:tcPr>
            <w:tcW w:w="244" w:type="dxa"/>
            <w:vMerge/>
          </w:tcPr>
          <w:p w14:paraId="4BC9102A" w14:textId="77777777" w:rsidR="007E1024" w:rsidRDefault="007E1024" w:rsidP="000C6AF7">
            <w:pPr>
              <w:ind w:right="-356"/>
            </w:pPr>
          </w:p>
        </w:tc>
        <w:tc>
          <w:tcPr>
            <w:tcW w:w="6196" w:type="dxa"/>
            <w:gridSpan w:val="2"/>
            <w:vMerge/>
            <w:shd w:val="clear" w:color="auto" w:fill="F2F2F2" w:themeFill="background1" w:themeFillShade="F2"/>
          </w:tcPr>
          <w:p w14:paraId="7B7E0102" w14:textId="77777777" w:rsidR="007E1024" w:rsidRPr="000F7D04" w:rsidRDefault="007E1024" w:rsidP="00837E03">
            <w:pPr>
              <w:pStyle w:val="Heading2"/>
            </w:pPr>
          </w:p>
        </w:tc>
      </w:tr>
      <w:tr w:rsidR="007E1024" w14:paraId="4CC5779D" w14:textId="77777777" w:rsidTr="00832133">
        <w:trPr>
          <w:trHeight w:val="667"/>
        </w:trPr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22103732" w14:textId="77777777"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1F5391B2" wp14:editId="640915AE">
                      <wp:extent cx="165100" cy="165100"/>
                      <wp:effectExtent l="0" t="0" r="6350" b="6350"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E0855D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252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63223D32" w14:textId="4B4BE15F" w:rsidR="007E1024" w:rsidRDefault="00333189" w:rsidP="00F40B73">
            <w:pPr>
              <w:pStyle w:val="Information"/>
              <w:rPr>
                <w:noProof/>
              </w:rPr>
            </w:pPr>
            <w:r>
              <w:t>8122377498</w:t>
            </w:r>
          </w:p>
        </w:tc>
        <w:tc>
          <w:tcPr>
            <w:tcW w:w="244" w:type="dxa"/>
            <w:vMerge/>
          </w:tcPr>
          <w:p w14:paraId="3392A4AC" w14:textId="77777777" w:rsidR="007E1024" w:rsidRDefault="007E1024" w:rsidP="000C6AF7">
            <w:pPr>
              <w:ind w:right="-356"/>
            </w:pPr>
          </w:p>
        </w:tc>
        <w:tc>
          <w:tcPr>
            <w:tcW w:w="6196" w:type="dxa"/>
            <w:gridSpan w:val="2"/>
            <w:vMerge/>
            <w:shd w:val="clear" w:color="auto" w:fill="F2F2F2" w:themeFill="background1" w:themeFillShade="F2"/>
          </w:tcPr>
          <w:p w14:paraId="1BC4177B" w14:textId="77777777" w:rsidR="007E1024" w:rsidRPr="000F7D04" w:rsidRDefault="007E1024" w:rsidP="00837E03">
            <w:pPr>
              <w:pStyle w:val="Heading2"/>
            </w:pPr>
          </w:p>
        </w:tc>
      </w:tr>
      <w:tr w:rsidR="007E1024" w14:paraId="056998E4" w14:textId="77777777" w:rsidTr="00832133">
        <w:trPr>
          <w:trHeight w:val="667"/>
        </w:trPr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4E8AA923" w14:textId="77777777"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4B91A102" wp14:editId="2CDA99AD">
                      <wp:extent cx="165100" cy="165100"/>
                      <wp:effectExtent l="0" t="0" r="6350" b="6350"/>
                      <wp:docPr id="4" name="Shape" descr="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F4A36C" id="Shape" o:spid="_x0000_s1026" alt="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BC3slO&#10;pwMAAJsLAAAOAAAAAAAAAAAAAAAAAC4CAABkcnMvZTJvRG9jLnhtbFBLAQItABQABgAIAAAAIQAj&#10;Uv241gAAAAMBAAAPAAAAAAAAAAAAAAAAAAEGAABkcnMvZG93bnJldi54bWxQSwUGAAAAAAQABADz&#10;AAAABA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252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38877B28" w14:textId="6070F55D" w:rsidR="007E1024" w:rsidRDefault="00333189" w:rsidP="00F40B73">
            <w:pPr>
              <w:pStyle w:val="Information"/>
              <w:rPr>
                <w:noProof/>
              </w:rPr>
            </w:pPr>
            <w:r>
              <w:t>Periyasamyswetha888@gmail.com</w:t>
            </w:r>
          </w:p>
        </w:tc>
        <w:tc>
          <w:tcPr>
            <w:tcW w:w="244" w:type="dxa"/>
            <w:vMerge/>
          </w:tcPr>
          <w:p w14:paraId="408C8666" w14:textId="77777777" w:rsidR="007E1024" w:rsidRDefault="007E1024" w:rsidP="000C6AF7">
            <w:pPr>
              <w:ind w:right="-356"/>
            </w:pPr>
          </w:p>
        </w:tc>
        <w:tc>
          <w:tcPr>
            <w:tcW w:w="6196" w:type="dxa"/>
            <w:gridSpan w:val="2"/>
            <w:vMerge/>
            <w:shd w:val="clear" w:color="auto" w:fill="F2F2F2" w:themeFill="background1" w:themeFillShade="F2"/>
          </w:tcPr>
          <w:p w14:paraId="6A0CBADD" w14:textId="77777777" w:rsidR="007E1024" w:rsidRPr="000F7D04" w:rsidRDefault="007E1024" w:rsidP="00837E03">
            <w:pPr>
              <w:pStyle w:val="Heading2"/>
            </w:pPr>
          </w:p>
        </w:tc>
      </w:tr>
      <w:tr w:rsidR="007E1024" w14:paraId="19F1D133" w14:textId="77777777" w:rsidTr="00832133">
        <w:trPr>
          <w:trHeight w:val="667"/>
        </w:trPr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3F1B05D2" w14:textId="77777777"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5946546B" wp14:editId="7A216D27">
                      <wp:extent cx="165100" cy="165100"/>
                      <wp:effectExtent l="0" t="0" r="6350" b="6350"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4AF998" id="Shape" o:spid="_x0000_s1026" alt="websit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252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0ABB1C77" w14:textId="77777777" w:rsidR="007E1024" w:rsidRDefault="00000000" w:rsidP="00F40B73">
            <w:pPr>
              <w:pStyle w:val="Information"/>
              <w:rPr>
                <w:noProof/>
              </w:rPr>
            </w:pPr>
            <w:sdt>
              <w:sdtPr>
                <w:id w:val="994223924"/>
                <w:placeholder>
                  <w:docPart w:val="DC9EB76CF0D749EAB9DB78487DB32D0F"/>
                </w:placeholder>
                <w:temporary/>
                <w:showingPlcHdr/>
                <w15:appearance w15:val="hidden"/>
              </w:sdtPr>
              <w:sdtContent>
                <w:r w:rsidR="007E1024" w:rsidRPr="00737940">
                  <w:t>Your Website</w:t>
                </w:r>
              </w:sdtContent>
            </w:sdt>
          </w:p>
        </w:tc>
        <w:tc>
          <w:tcPr>
            <w:tcW w:w="244" w:type="dxa"/>
            <w:vMerge/>
          </w:tcPr>
          <w:p w14:paraId="473FA62C" w14:textId="77777777" w:rsidR="007E1024" w:rsidRDefault="007E1024" w:rsidP="000C6AF7">
            <w:pPr>
              <w:ind w:right="-356"/>
            </w:pPr>
          </w:p>
        </w:tc>
        <w:tc>
          <w:tcPr>
            <w:tcW w:w="6196" w:type="dxa"/>
            <w:gridSpan w:val="2"/>
            <w:vMerge/>
            <w:shd w:val="clear" w:color="auto" w:fill="F2F2F2" w:themeFill="background1" w:themeFillShade="F2"/>
          </w:tcPr>
          <w:p w14:paraId="6FD6AE83" w14:textId="77777777" w:rsidR="007E1024" w:rsidRPr="000F7D04" w:rsidRDefault="007E1024" w:rsidP="00837E03">
            <w:pPr>
              <w:pStyle w:val="Heading2"/>
            </w:pPr>
          </w:p>
        </w:tc>
      </w:tr>
      <w:tr w:rsidR="00737940" w14:paraId="3F802FE7" w14:textId="77777777" w:rsidTr="00832133">
        <w:trPr>
          <w:trHeight w:val="3086"/>
        </w:trPr>
        <w:tc>
          <w:tcPr>
            <w:tcW w:w="3743" w:type="dxa"/>
            <w:gridSpan w:val="3"/>
            <w:shd w:val="clear" w:color="auto" w:fill="F2F2F2" w:themeFill="background1" w:themeFillShade="F2"/>
          </w:tcPr>
          <w:p w14:paraId="6CF363DF" w14:textId="77777777"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4" w:type="dxa"/>
            <w:vMerge/>
          </w:tcPr>
          <w:p w14:paraId="504B53C1" w14:textId="77777777" w:rsidR="00737940" w:rsidRDefault="00737940" w:rsidP="000C6AF7">
            <w:pPr>
              <w:ind w:right="-356"/>
            </w:pPr>
          </w:p>
        </w:tc>
        <w:tc>
          <w:tcPr>
            <w:tcW w:w="6196" w:type="dxa"/>
            <w:gridSpan w:val="2"/>
            <w:vMerge/>
            <w:shd w:val="clear" w:color="auto" w:fill="F2F2F2" w:themeFill="background1" w:themeFillShade="F2"/>
          </w:tcPr>
          <w:p w14:paraId="74D8E2C2" w14:textId="77777777" w:rsidR="00737940" w:rsidRPr="000F7D04" w:rsidRDefault="00737940" w:rsidP="00837E03">
            <w:pPr>
              <w:pStyle w:val="Heading2"/>
            </w:pPr>
          </w:p>
        </w:tc>
      </w:tr>
    </w:tbl>
    <w:bookmarkEnd w:id="0"/>
    <w:p w14:paraId="33BA7B79" w14:textId="5B77D430" w:rsidR="00D075D2" w:rsidRPr="00837E03" w:rsidRDefault="000B23F5" w:rsidP="009C764E">
      <w:r w:rsidRPr="00140C33">
        <w:rPr>
          <w:noProof/>
        </w:rPr>
        <w:drawing>
          <wp:anchor distT="0" distB="0" distL="114300" distR="114300" simplePos="0" relativeHeight="251666432" behindDoc="0" locked="0" layoutInCell="1" allowOverlap="1" wp14:anchorId="6F655AAA" wp14:editId="1F142588">
            <wp:simplePos x="0" y="0"/>
            <wp:positionH relativeFrom="margin">
              <wp:align>center</wp:align>
            </wp:positionH>
            <wp:positionV relativeFrom="paragraph">
              <wp:posOffset>-1293495</wp:posOffset>
            </wp:positionV>
            <wp:extent cx="4965192" cy="1691683"/>
            <wp:effectExtent l="0" t="0" r="6985" b="3810"/>
            <wp:wrapNone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140C33">
      <w:headerReference w:type="default" r:id="rId9"/>
      <w:pgSz w:w="12240" w:h="15840" w:code="1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D47E" w14:textId="77777777" w:rsidR="00865C32" w:rsidRDefault="00865C32" w:rsidP="000C6AF7">
      <w:r>
        <w:separator/>
      </w:r>
    </w:p>
  </w:endnote>
  <w:endnote w:type="continuationSeparator" w:id="0">
    <w:p w14:paraId="7B0E7444" w14:textId="77777777" w:rsidR="00865C32" w:rsidRDefault="00865C32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622D" w14:textId="77777777" w:rsidR="00865C32" w:rsidRDefault="00865C32" w:rsidP="000C6AF7">
      <w:r>
        <w:separator/>
      </w:r>
    </w:p>
  </w:footnote>
  <w:footnote w:type="continuationSeparator" w:id="0">
    <w:p w14:paraId="5B48589E" w14:textId="77777777" w:rsidR="00865C32" w:rsidRDefault="00865C32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3ED5" w14:textId="77777777" w:rsidR="000C6AF7" w:rsidRDefault="00C633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1C2A8B" wp14:editId="4998FB20">
              <wp:simplePos x="0" y="0"/>
              <wp:positionH relativeFrom="page">
                <wp:align>center</wp:align>
              </wp:positionH>
              <wp:positionV relativeFrom="paragraph">
                <wp:posOffset>-43841</wp:posOffset>
              </wp:positionV>
              <wp:extent cx="6318504" cy="1517904"/>
              <wp:effectExtent l="19050" t="0" r="44450" b="444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504" cy="1517904"/>
                        <a:chOff x="0" y="0"/>
                        <a:chExt cx="6319442" cy="1518085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26ABEE" id="Group 13" o:spid="_x0000_s1026" alt="&quot;&quot;" style="position:absolute;margin-left:0;margin-top:-3.45pt;width:497.5pt;height:119.5pt;z-index:251661312;mso-position-horizontal:center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">
              <v:shape id="Freeform 29" o:spid="_x0000_s1027" alt="decorative element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alt="Flower. Top Image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">
                <v:imagedata r:id="rId2" o:title="Flower. Top Image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0037719B"/>
    <w:multiLevelType w:val="hybridMultilevel"/>
    <w:tmpl w:val="1CE6148C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C0718"/>
    <w:multiLevelType w:val="hybridMultilevel"/>
    <w:tmpl w:val="CCC67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827F2"/>
    <w:multiLevelType w:val="hybridMultilevel"/>
    <w:tmpl w:val="5CCED498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89E5DA5"/>
    <w:multiLevelType w:val="hybridMultilevel"/>
    <w:tmpl w:val="A17E1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3419F"/>
    <w:multiLevelType w:val="hybridMultilevel"/>
    <w:tmpl w:val="588EC1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9404515">
    <w:abstractNumId w:val="1"/>
  </w:num>
  <w:num w:numId="2" w16cid:durableId="1442795341">
    <w:abstractNumId w:val="0"/>
  </w:num>
  <w:num w:numId="3" w16cid:durableId="1103843071">
    <w:abstractNumId w:val="3"/>
  </w:num>
  <w:num w:numId="4" w16cid:durableId="555820505">
    <w:abstractNumId w:val="4"/>
  </w:num>
  <w:num w:numId="5" w16cid:durableId="188764194">
    <w:abstractNumId w:val="2"/>
  </w:num>
  <w:num w:numId="6" w16cid:durableId="526454703">
    <w:abstractNumId w:val="7"/>
  </w:num>
  <w:num w:numId="7" w16cid:durableId="996150858">
    <w:abstractNumId w:val="6"/>
  </w:num>
  <w:num w:numId="8" w16cid:durableId="1022166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89"/>
    <w:rsid w:val="000271A4"/>
    <w:rsid w:val="00067126"/>
    <w:rsid w:val="000B23F5"/>
    <w:rsid w:val="000C6AF7"/>
    <w:rsid w:val="00140C33"/>
    <w:rsid w:val="001B0CAA"/>
    <w:rsid w:val="00260812"/>
    <w:rsid w:val="00282B1B"/>
    <w:rsid w:val="00311863"/>
    <w:rsid w:val="00333189"/>
    <w:rsid w:val="004A2FA1"/>
    <w:rsid w:val="004C405B"/>
    <w:rsid w:val="004E6CB4"/>
    <w:rsid w:val="004F5D99"/>
    <w:rsid w:val="005164F5"/>
    <w:rsid w:val="005E6B8C"/>
    <w:rsid w:val="006129AA"/>
    <w:rsid w:val="006F12EF"/>
    <w:rsid w:val="00700950"/>
    <w:rsid w:val="00700EE1"/>
    <w:rsid w:val="00737940"/>
    <w:rsid w:val="0074536B"/>
    <w:rsid w:val="007701F7"/>
    <w:rsid w:val="007E1024"/>
    <w:rsid w:val="007E5FB4"/>
    <w:rsid w:val="00832133"/>
    <w:rsid w:val="00837E03"/>
    <w:rsid w:val="00865C32"/>
    <w:rsid w:val="008932B1"/>
    <w:rsid w:val="008A296F"/>
    <w:rsid w:val="00990BB0"/>
    <w:rsid w:val="009C764E"/>
    <w:rsid w:val="009D644C"/>
    <w:rsid w:val="00B76B30"/>
    <w:rsid w:val="00BF0D88"/>
    <w:rsid w:val="00C016B2"/>
    <w:rsid w:val="00C633CD"/>
    <w:rsid w:val="00C72F1F"/>
    <w:rsid w:val="00CD1340"/>
    <w:rsid w:val="00D075D2"/>
    <w:rsid w:val="00DF60A8"/>
    <w:rsid w:val="00F126CF"/>
    <w:rsid w:val="00F40B73"/>
    <w:rsid w:val="00F4694C"/>
    <w:rsid w:val="00F8320F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212E8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5164F5"/>
  </w:style>
  <w:style w:type="paragraph" w:styleId="Heading1">
    <w:name w:val="heading 1"/>
    <w:basedOn w:val="Normal"/>
    <w:next w:val="Normal"/>
    <w:link w:val="Heading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7126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C5121B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6CF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40C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33CD"/>
  </w:style>
  <w:style w:type="character" w:customStyle="1" w:styleId="HeaderChar">
    <w:name w:val="Header Char"/>
    <w:basedOn w:val="DefaultParagraphFont"/>
    <w:link w:val="Head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C633CD"/>
  </w:style>
  <w:style w:type="character" w:customStyle="1" w:styleId="FooterChar">
    <w:name w:val="Footer Char"/>
    <w:basedOn w:val="DefaultParagraphFont"/>
    <w:link w:val="Foot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067126"/>
    <w:rPr>
      <w:rFonts w:asciiTheme="majorHAnsi" w:eastAsiaTheme="majorEastAsia" w:hAnsiTheme="majorHAnsi" w:cstheme="majorBidi"/>
      <w:b/>
      <w:color w:val="C5121B" w:themeColor="accent1" w:themeShade="BF"/>
      <w:sz w:val="24"/>
      <w:szCs w:val="26"/>
    </w:rPr>
  </w:style>
  <w:style w:type="paragraph" w:customStyle="1" w:styleId="Contact">
    <w:name w:val="Contact"/>
    <w:basedOn w:val="Normal"/>
    <w:link w:val="ContactChar"/>
    <w:uiPriority w:val="11"/>
    <w:qFormat/>
    <w:rsid w:val="00140C33"/>
    <w:pPr>
      <w:spacing w:after="0"/>
    </w:p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styleId="ListBullet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B0CAA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Closing">
    <w:name w:val="Closing"/>
    <w:basedOn w:val="Normal"/>
    <w:link w:val="ClosingChar"/>
    <w:uiPriority w:val="12"/>
    <w:qFormat/>
    <w:rsid w:val="00140C33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12"/>
    <w:rsid w:val="005164F5"/>
  </w:style>
  <w:style w:type="character" w:customStyle="1" w:styleId="ContactChar">
    <w:name w:val="Contact Char"/>
    <w:basedOn w:val="DefaultParagraphFont"/>
    <w:link w:val="Contact"/>
    <w:uiPriority w:val="11"/>
    <w:rsid w:val="005164F5"/>
  </w:style>
  <w:style w:type="paragraph" w:styleId="BalloonText">
    <w:name w:val="Balloon Text"/>
    <w:basedOn w:val="Normal"/>
    <w:link w:val="BalloonText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\AppData\Roaming\Microsoft\Templates\Pink%20flor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B3D78C07AA4F9282CF0FA490E87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FFBF8-BD56-42DD-9DCE-9421A543F8B0}"/>
      </w:docPartPr>
      <w:docPartBody>
        <w:p w:rsidR="00000000" w:rsidRDefault="00000000">
          <w:pPr>
            <w:pStyle w:val="2DB3D78C07AA4F9282CF0FA490E87831"/>
          </w:pPr>
          <w:r w:rsidRPr="00990BB0">
            <w:t>Sincerely,</w:t>
          </w:r>
        </w:p>
      </w:docPartBody>
    </w:docPart>
    <w:docPart>
      <w:docPartPr>
        <w:name w:val="DC9EB76CF0D749EAB9DB78487DB3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5659E-CA7F-4BED-98AE-9663911BF77B}"/>
      </w:docPartPr>
      <w:docPartBody>
        <w:p w:rsidR="00000000" w:rsidRDefault="00000000">
          <w:pPr>
            <w:pStyle w:val="DC9EB76CF0D749EAB9DB78487DB32D0F"/>
          </w:pPr>
          <w:r w:rsidRPr="00737940">
            <w:t>Your 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FC"/>
    <w:rsid w:val="008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A1E6BABBE4B97BEE967EE728ED7D7">
    <w:name w:val="AE0A1E6BABBE4B97BEE967EE728ED7D7"/>
  </w:style>
  <w:style w:type="paragraph" w:customStyle="1" w:styleId="84C66AA747A544618308CE856912849C">
    <w:name w:val="84C66AA747A544618308CE856912849C"/>
  </w:style>
  <w:style w:type="paragraph" w:customStyle="1" w:styleId="B235D41ACA2F458ABDB88F704506D0E7">
    <w:name w:val="B235D41ACA2F458ABDB88F704506D0E7"/>
  </w:style>
  <w:style w:type="paragraph" w:customStyle="1" w:styleId="4F7DB86894A24611978B6B20DC457440">
    <w:name w:val="4F7DB86894A24611978B6B20DC457440"/>
  </w:style>
  <w:style w:type="paragraph" w:customStyle="1" w:styleId="3AEE4422AF3944C497C585FCB02BFF5B">
    <w:name w:val="3AEE4422AF3944C497C585FCB02BFF5B"/>
  </w:style>
  <w:style w:type="paragraph" w:customStyle="1" w:styleId="B4A5DEC55D884AB09E7D0163480871B6">
    <w:name w:val="B4A5DEC55D884AB09E7D0163480871B6"/>
  </w:style>
  <w:style w:type="paragraph" w:customStyle="1" w:styleId="1D2AD9748E324087A5CE315A77D90DE5">
    <w:name w:val="1D2AD9748E324087A5CE315A77D90DE5"/>
  </w:style>
  <w:style w:type="paragraph" w:customStyle="1" w:styleId="FB59CF5E801F497D9CB6FB5693D7CBC2">
    <w:name w:val="FB59CF5E801F497D9CB6FB5693D7CBC2"/>
  </w:style>
  <w:style w:type="paragraph" w:customStyle="1" w:styleId="CF02A1A02E80425EB2620513D2E59177">
    <w:name w:val="CF02A1A02E80425EB2620513D2E59177"/>
  </w:style>
  <w:style w:type="paragraph" w:customStyle="1" w:styleId="7B17FECA805C4D8F97003B7AF3D52E77">
    <w:name w:val="7B17FECA805C4D8F97003B7AF3D52E77"/>
  </w:style>
  <w:style w:type="paragraph" w:customStyle="1" w:styleId="2DB3D78C07AA4F9282CF0FA490E87831">
    <w:name w:val="2DB3D78C07AA4F9282CF0FA490E87831"/>
  </w:style>
  <w:style w:type="paragraph" w:customStyle="1" w:styleId="2CA2E20569FA4081AE8CF5FCB237380C">
    <w:name w:val="2CA2E20569FA4081AE8CF5FCB237380C"/>
  </w:style>
  <w:style w:type="paragraph" w:customStyle="1" w:styleId="F8AD7320DE114AD0A5125F7DBB00EDA5">
    <w:name w:val="F8AD7320DE114AD0A5125F7DBB00EDA5"/>
  </w:style>
  <w:style w:type="paragraph" w:customStyle="1" w:styleId="A97B870E41694AD49DFF81B87CE7EA21">
    <w:name w:val="A97B870E41694AD49DFF81B87CE7EA21"/>
  </w:style>
  <w:style w:type="paragraph" w:customStyle="1" w:styleId="17E62A7A90E6463B8FC7B895222DD4C7">
    <w:name w:val="17E62A7A90E6463B8FC7B895222DD4C7"/>
  </w:style>
  <w:style w:type="paragraph" w:customStyle="1" w:styleId="575319E001504F70908D8AED7BA4178D">
    <w:name w:val="575319E001504F70908D8AED7BA4178D"/>
  </w:style>
  <w:style w:type="paragraph" w:customStyle="1" w:styleId="DC9EB76CF0D749EAB9DB78487DB32D0F">
    <w:name w:val="DC9EB76CF0D749EAB9DB78487DB3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Pink floral cover letter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2023-10-19T18:17:00Z</dcterms:created>
  <dcterms:modified xsi:type="dcterms:W3CDTF">2023-10-19T19:00:00Z</dcterms:modified>
</cp:coreProperties>
</file>